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posOffset>-222552</wp:posOffset>
                    </wp:positionH>
                    <wp:positionV relativeFrom="margin">
                      <wp:posOffset>-2114248</wp:posOffset>
                    </wp:positionV>
                    <wp:extent cx="6537960" cy="7726438"/>
                    <wp:effectExtent l="0" t="0" r="0" b="8255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7726438"/>
                              <a:chOff x="0" y="-1291772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-1291772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20610"/>
                                <a:ext cx="5912069" cy="118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Pr="0063620D" w:rsidRDefault="0063620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  <w:u w:val="single"/>
                                    </w:rPr>
                                  </w:pPr>
                                  <w:r w:rsidRPr="0063620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  <w:u w:val="single"/>
                                    </w:rPr>
                                    <w:t>Operating Systems</w:t>
                                  </w:r>
                                </w:p>
                                <w:p w:rsidR="0063620D" w:rsidRDefault="0063620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120650" y="1035352"/>
                                <a:ext cx="5911850" cy="3644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20D" w:rsidRDefault="0063620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 w:rsidRPr="0063620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 xml:space="preserve">                   Project Proposal</w:t>
                                  </w:r>
                                </w:p>
                                <w:p w:rsidR="0063620D" w:rsidRDefault="0063620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Name =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Poorab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Gangwani</w:t>
                                  </w:r>
                                  <w:proofErr w:type="spellEnd"/>
                                </w:p>
                                <w:p w:rsidR="0063620D" w:rsidRDefault="0063620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Class = 4B1</w:t>
                                  </w:r>
                                </w:p>
                                <w:p w:rsidR="0063620D" w:rsidRPr="0063620D" w:rsidRDefault="0063620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Roll-Number = CS191092</w:t>
                                  </w:r>
                                  <w:r w:rsidRPr="0063620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-17.5pt;margin-top:-166.5pt;width:514.8pt;height:608.4pt;z-index:251662336;mso-width-percent:1100;mso-position-vertical-relative:margin;mso-width-percent:1100;mso-width-relative:margin;mso-height-relative:margin" coordorigin=",-12917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">
                    <v:rect id="Rectangle 388" o:spid="_x0000_s1027" style="position:absolute;top:-12917;width:65379;height:9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206;width:59121;height:1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Pr="0063620D" w:rsidRDefault="0063620D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63620D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  <w:t>Operating Systems</w:t>
                            </w:r>
                          </w:p>
                          <w:p w:rsidR="0063620D" w:rsidRDefault="0063620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1206;top:10353;width:59119;height:36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63620D" w:rsidRDefault="0063620D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 w:rsidRPr="0063620D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52"/>
                                <w:szCs w:val="48"/>
                              </w:rPr>
                              <w:t xml:space="preserve">                   Project Proposal</w:t>
                            </w:r>
                          </w:p>
                          <w:p w:rsidR="0063620D" w:rsidRDefault="0063620D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Name = Poorab Gangwani</w:t>
                            </w:r>
                          </w:p>
                          <w:p w:rsidR="0063620D" w:rsidRDefault="0063620D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Class = 4B1</w:t>
                            </w:r>
                          </w:p>
                          <w:p w:rsidR="0063620D" w:rsidRPr="0063620D" w:rsidRDefault="0063620D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Roll-Number = CS191092</w:t>
                            </w:r>
                            <w:r w:rsidRPr="0063620D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FFFFF" w:themeColor="background1"/>
                                <w:sz w:val="52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/>
        <w:p w:rsidR="00772ECC" w:rsidRDefault="00772ECC"/>
        <w:p w:rsidR="00772ECC" w:rsidRDefault="00772ECC"/>
        <w:p w:rsidR="0063620D" w:rsidRDefault="00963E7D" w:rsidP="0063620D">
          <w:pPr>
            <w:spacing w:after="70"/>
          </w:pPr>
          <w:r>
            <w:br w:type="page"/>
          </w:r>
        </w:p>
      </w:sdtContent>
    </w:sdt>
    <w:bookmarkStart w:id="0" w:name="_Simple_Markup" w:displacedByCustomXml="prev"/>
    <w:bookmarkEnd w:id="0" w:displacedByCustomXml="prev"/>
    <w:bookmarkStart w:id="1" w:name="_Live_layout_and" w:displacedByCustomXml="prev"/>
    <w:bookmarkEnd w:id="1" w:displacedByCustomXml="prev"/>
    <w:p w:rsidR="00DB7267" w:rsidRDefault="00DB7267" w:rsidP="0063620D">
      <w:pPr>
        <w:spacing w:after="70"/>
        <w:rPr>
          <w:b/>
          <w:i/>
          <w:u w:val="single"/>
        </w:rPr>
      </w:pPr>
      <w:bookmarkStart w:id="2" w:name="_Read_mode"/>
      <w:bookmarkEnd w:id="2"/>
    </w:p>
    <w:p w:rsidR="00DB7267" w:rsidRPr="00DB7267" w:rsidRDefault="00DB7267" w:rsidP="0063620D">
      <w:pPr>
        <w:spacing w:after="70"/>
        <w:rPr>
          <w:b/>
          <w:i/>
          <w:sz w:val="52"/>
          <w:szCs w:val="52"/>
        </w:rPr>
      </w:pPr>
      <w:r w:rsidRPr="00DB7267">
        <w:rPr>
          <w:b/>
          <w:i/>
          <w:sz w:val="52"/>
          <w:szCs w:val="52"/>
        </w:rPr>
        <w:t xml:space="preserve">                        Project Title</w:t>
      </w:r>
    </w:p>
    <w:p w:rsidR="00DB7267" w:rsidRPr="00DB7267" w:rsidRDefault="00963E7D" w:rsidP="0063620D">
      <w:pPr>
        <w:spacing w:after="70"/>
        <w:rPr>
          <w:b/>
          <w:i/>
          <w:sz w:val="44"/>
          <w:szCs w:val="44"/>
        </w:rPr>
      </w:pPr>
      <w:r w:rsidRPr="00DB7267">
        <w:rPr>
          <w:b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36ACE" wp14:editId="5955243A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0"/>
                <wp:effectExtent l="0" t="0" r="19050" b="1905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DC341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0.8pt,2.9pt" to="812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DB7267" w:rsidRPr="00DB7267">
        <w:rPr>
          <w:b/>
          <w:i/>
        </w:rPr>
        <w:t xml:space="preserve">                    </w:t>
      </w:r>
      <w:r w:rsidR="00DB7267" w:rsidRPr="00DB7267">
        <w:rPr>
          <w:b/>
          <w:i/>
          <w:sz w:val="44"/>
          <w:szCs w:val="44"/>
        </w:rPr>
        <w:t>Different Types of Process Scheduling</w:t>
      </w:r>
    </w:p>
    <w:p w:rsidR="00DB7267" w:rsidRDefault="00DB7267" w:rsidP="0063620D">
      <w:pPr>
        <w:spacing w:after="70"/>
        <w:rPr>
          <w:sz w:val="40"/>
          <w:szCs w:val="40"/>
        </w:rPr>
      </w:pPr>
    </w:p>
    <w:p w:rsidR="00DB7267" w:rsidRDefault="00DB7267" w:rsidP="0063620D">
      <w:pPr>
        <w:spacing w:after="70"/>
        <w:rPr>
          <w:sz w:val="40"/>
          <w:szCs w:val="40"/>
        </w:rPr>
      </w:pPr>
      <w:r>
        <w:rPr>
          <w:sz w:val="40"/>
          <w:szCs w:val="40"/>
        </w:rPr>
        <w:t>Description:</w:t>
      </w:r>
    </w:p>
    <w:p w:rsidR="00DB7267" w:rsidRDefault="00DA7A6B" w:rsidP="0063620D">
      <w:pPr>
        <w:spacing w:after="70"/>
        <w:rPr>
          <w:sz w:val="40"/>
          <w:szCs w:val="40"/>
        </w:rPr>
      </w:pPr>
      <w:r>
        <w:rPr>
          <w:sz w:val="40"/>
          <w:szCs w:val="40"/>
        </w:rPr>
        <w:t xml:space="preserve">In my </w:t>
      </w:r>
      <w:proofErr w:type="gramStart"/>
      <w:r>
        <w:rPr>
          <w:sz w:val="40"/>
          <w:szCs w:val="40"/>
        </w:rPr>
        <w:t>Project ,</w:t>
      </w:r>
      <w:proofErr w:type="gramEnd"/>
      <w:r>
        <w:rPr>
          <w:sz w:val="40"/>
          <w:szCs w:val="40"/>
        </w:rPr>
        <w:t xml:space="preserve"> I will Discuss and Demonstrate the Scheduling of vari</w:t>
      </w:r>
      <w:r w:rsidR="00750E7F">
        <w:rPr>
          <w:sz w:val="40"/>
          <w:szCs w:val="40"/>
        </w:rPr>
        <w:t>ous CPU processes by the methods by which work is assigned to resources that complete the work.</w:t>
      </w:r>
    </w:p>
    <w:p w:rsidR="00750E7F" w:rsidRDefault="00750E7F" w:rsidP="0063620D">
      <w:pPr>
        <w:spacing w:after="70"/>
        <w:rPr>
          <w:sz w:val="40"/>
          <w:szCs w:val="40"/>
        </w:rPr>
      </w:pPr>
      <w:r>
        <w:rPr>
          <w:sz w:val="40"/>
          <w:szCs w:val="40"/>
        </w:rPr>
        <w:t xml:space="preserve">Various Processing Algorithms will be </w:t>
      </w:r>
      <w:proofErr w:type="gramStart"/>
      <w:r>
        <w:rPr>
          <w:sz w:val="40"/>
          <w:szCs w:val="40"/>
        </w:rPr>
        <w:t>Implemented</w:t>
      </w:r>
      <w:proofErr w:type="gramEnd"/>
      <w:r>
        <w:rPr>
          <w:sz w:val="40"/>
          <w:szCs w:val="40"/>
        </w:rPr>
        <w:t xml:space="preserve"> in my Project and </w:t>
      </w:r>
      <w:r w:rsidRPr="00F071EB">
        <w:rPr>
          <w:b/>
          <w:sz w:val="40"/>
          <w:szCs w:val="40"/>
        </w:rPr>
        <w:t>Some</w:t>
      </w:r>
      <w:r>
        <w:rPr>
          <w:sz w:val="40"/>
          <w:szCs w:val="40"/>
        </w:rPr>
        <w:t xml:space="preserve"> of them are as follows.</w:t>
      </w:r>
    </w:p>
    <w:p w:rsidR="00F071EB" w:rsidRPr="00F071EB" w:rsidRDefault="00F071EB" w:rsidP="00F071EB">
      <w:pPr>
        <w:pStyle w:val="ListParagraph"/>
        <w:numPr>
          <w:ilvl w:val="0"/>
          <w:numId w:val="3"/>
        </w:numPr>
        <w:spacing w:after="70"/>
        <w:rPr>
          <w:b/>
          <w:sz w:val="40"/>
          <w:szCs w:val="40"/>
        </w:rPr>
      </w:pPr>
      <w:r w:rsidRPr="00F071EB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Longest Job First</w:t>
      </w:r>
      <w:r w:rsidRPr="00F071EB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 (LJF)</w:t>
      </w:r>
    </w:p>
    <w:p w:rsidR="00F071EB" w:rsidRPr="00F071EB" w:rsidRDefault="00F071EB" w:rsidP="00F071EB">
      <w:pPr>
        <w:pStyle w:val="ListParagraph"/>
        <w:spacing w:after="70"/>
        <w:ind w:firstLine="0"/>
        <w:rPr>
          <w:b/>
          <w:sz w:val="40"/>
          <w:szCs w:val="40"/>
        </w:rPr>
      </w:pPr>
    </w:p>
    <w:p w:rsidR="00F071EB" w:rsidRPr="00F071EB" w:rsidRDefault="00F071EB" w:rsidP="00F071EB">
      <w:pPr>
        <w:pStyle w:val="ListParagraph"/>
        <w:spacing w:after="70"/>
        <w:ind w:firstLine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Pr="00F071EB">
        <w:rPr>
          <w:b/>
          <w:noProof/>
          <w:sz w:val="40"/>
          <w:szCs w:val="40"/>
          <w:lang w:eastAsia="en-US"/>
        </w:rPr>
        <w:drawing>
          <wp:inline distT="0" distB="0" distL="0" distR="0">
            <wp:extent cx="3469005" cy="1315720"/>
            <wp:effectExtent l="0" t="0" r="0" b="0"/>
            <wp:docPr id="5" name="Picture 5" descr="C:\Users\purab\Desktop\Longest Job 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rab\Desktop\Longest Job Fir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EB" w:rsidRDefault="00227A3F" w:rsidP="008A452E">
      <w:pPr>
        <w:pStyle w:val="ListParagraph"/>
        <w:numPr>
          <w:ilvl w:val="0"/>
          <w:numId w:val="3"/>
        </w:numPr>
        <w:spacing w:after="7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Multi-Level Queue S</w:t>
      </w:r>
      <w:r w:rsidRPr="00227A3F">
        <w:rPr>
          <w:b/>
          <w:sz w:val="40"/>
          <w:szCs w:val="40"/>
        </w:rPr>
        <w:t>cheduling</w:t>
      </w:r>
      <w:r>
        <w:rPr>
          <w:b/>
          <w:sz w:val="40"/>
          <w:szCs w:val="40"/>
        </w:rPr>
        <w:t>(MLQ)</w:t>
      </w:r>
      <w:r w:rsidR="008A452E">
        <w:rPr>
          <w:noProof/>
          <w:lang w:eastAsia="en-US"/>
        </w:rPr>
        <w:drawing>
          <wp:inline distT="0" distB="0" distL="0" distR="0">
            <wp:extent cx="4876800" cy="2839720"/>
            <wp:effectExtent l="0" t="0" r="0" b="0"/>
            <wp:docPr id="6" name="Picture 6" descr="3.3.6. Multi-level Priority Queue Scheduler — Operating Systems Stud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3.6. Multi-level Priority Queue Scheduler — Operating Systems Study Gui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2E" w:rsidRDefault="008A452E" w:rsidP="008A452E">
      <w:pPr>
        <w:pStyle w:val="ListParagraph"/>
        <w:spacing w:after="70"/>
        <w:ind w:firstLine="0"/>
        <w:rPr>
          <w:b/>
          <w:sz w:val="40"/>
          <w:szCs w:val="40"/>
        </w:rPr>
      </w:pPr>
    </w:p>
    <w:p w:rsidR="00B006E7" w:rsidRDefault="00B006E7" w:rsidP="008A452E">
      <w:pPr>
        <w:pStyle w:val="ListParagraph"/>
        <w:spacing w:after="70"/>
        <w:ind w:firstLine="0"/>
        <w:rPr>
          <w:b/>
          <w:sz w:val="40"/>
          <w:szCs w:val="40"/>
        </w:rPr>
      </w:pPr>
      <w:r>
        <w:rPr>
          <w:b/>
          <w:sz w:val="40"/>
          <w:szCs w:val="40"/>
        </w:rPr>
        <w:t>And Various Other different Processing Algorithms will be explored in my Project Subject.</w:t>
      </w:r>
    </w:p>
    <w:p w:rsidR="00060E5A" w:rsidRDefault="00060E5A" w:rsidP="008A452E">
      <w:pPr>
        <w:pStyle w:val="ListParagraph"/>
        <w:spacing w:after="7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Processing Algorithms to be </w:t>
      </w:r>
      <w:proofErr w:type="gramStart"/>
      <w:r>
        <w:rPr>
          <w:b/>
          <w:sz w:val="28"/>
          <w:szCs w:val="28"/>
        </w:rPr>
        <w:t>Implemented</w:t>
      </w:r>
      <w:proofErr w:type="gramEnd"/>
      <w:r>
        <w:rPr>
          <w:b/>
          <w:sz w:val="28"/>
          <w:szCs w:val="28"/>
        </w:rPr>
        <w:t xml:space="preserve"> will be:</w:t>
      </w:r>
    </w:p>
    <w:p w:rsidR="00060E5A" w:rsidRDefault="00060E5A" w:rsidP="00060E5A">
      <w:pPr>
        <w:pStyle w:val="ListParagraph"/>
        <w:numPr>
          <w:ilvl w:val="0"/>
          <w:numId w:val="4"/>
        </w:numPr>
        <w:spacing w:after="70"/>
        <w:rPr>
          <w:b/>
          <w:sz w:val="28"/>
          <w:szCs w:val="28"/>
        </w:rPr>
      </w:pPr>
      <w:r>
        <w:rPr>
          <w:b/>
          <w:sz w:val="28"/>
          <w:szCs w:val="28"/>
        </w:rPr>
        <w:t>Longest Job First (LJF)</w:t>
      </w:r>
    </w:p>
    <w:p w:rsidR="00060E5A" w:rsidRDefault="00060E5A" w:rsidP="00060E5A">
      <w:pPr>
        <w:pStyle w:val="ListParagraph"/>
        <w:numPr>
          <w:ilvl w:val="0"/>
          <w:numId w:val="4"/>
        </w:numPr>
        <w:spacing w:after="70"/>
        <w:rPr>
          <w:b/>
          <w:sz w:val="28"/>
          <w:szCs w:val="28"/>
        </w:rPr>
      </w:pPr>
      <w:r>
        <w:rPr>
          <w:b/>
          <w:sz w:val="28"/>
          <w:szCs w:val="28"/>
        </w:rPr>
        <w:t>Longest Remaining Time First(LRTF)</w:t>
      </w:r>
    </w:p>
    <w:p w:rsidR="00060E5A" w:rsidRDefault="00060E5A" w:rsidP="00060E5A">
      <w:pPr>
        <w:pStyle w:val="ListParagraph"/>
        <w:numPr>
          <w:ilvl w:val="0"/>
          <w:numId w:val="4"/>
        </w:numPr>
        <w:spacing w:after="70"/>
        <w:rPr>
          <w:b/>
          <w:sz w:val="28"/>
          <w:szCs w:val="28"/>
        </w:rPr>
      </w:pPr>
      <w:r>
        <w:rPr>
          <w:b/>
          <w:sz w:val="28"/>
          <w:szCs w:val="28"/>
        </w:rPr>
        <w:t>Highest Response Ratio Next (HRRN)</w:t>
      </w:r>
    </w:p>
    <w:p w:rsidR="00E957C1" w:rsidRDefault="00E957C1" w:rsidP="00060E5A">
      <w:pPr>
        <w:pStyle w:val="ListParagraph"/>
        <w:numPr>
          <w:ilvl w:val="0"/>
          <w:numId w:val="4"/>
        </w:numPr>
        <w:spacing w:after="70"/>
        <w:rPr>
          <w:b/>
          <w:sz w:val="28"/>
          <w:szCs w:val="28"/>
        </w:rPr>
      </w:pPr>
      <w:r>
        <w:rPr>
          <w:b/>
          <w:sz w:val="28"/>
          <w:szCs w:val="28"/>
        </w:rPr>
        <w:t>Multi-Level Queue (MLQ)</w:t>
      </w:r>
    </w:p>
    <w:p w:rsidR="00060E5A" w:rsidRPr="00060E5A" w:rsidRDefault="00E957C1" w:rsidP="00060E5A">
      <w:pPr>
        <w:pStyle w:val="ListParagraph"/>
        <w:numPr>
          <w:ilvl w:val="0"/>
          <w:numId w:val="4"/>
        </w:numPr>
        <w:spacing w:after="70"/>
        <w:rPr>
          <w:b/>
          <w:sz w:val="28"/>
          <w:szCs w:val="28"/>
        </w:rPr>
      </w:pPr>
      <w:r>
        <w:rPr>
          <w:b/>
          <w:sz w:val="28"/>
          <w:szCs w:val="28"/>
        </w:rPr>
        <w:t>Multi-Level Feedback Queue (MLFQ)</w:t>
      </w:r>
      <w:bookmarkStart w:id="3" w:name="_GoBack"/>
      <w:bookmarkEnd w:id="3"/>
      <w:r>
        <w:rPr>
          <w:b/>
          <w:sz w:val="28"/>
          <w:szCs w:val="28"/>
        </w:rPr>
        <w:t xml:space="preserve"> </w:t>
      </w:r>
    </w:p>
    <w:p w:rsidR="000413D8" w:rsidRDefault="000413D8" w:rsidP="008A452E">
      <w:pPr>
        <w:pStyle w:val="ListParagraph"/>
        <w:spacing w:after="70"/>
        <w:ind w:firstLine="0"/>
        <w:rPr>
          <w:b/>
          <w:sz w:val="40"/>
          <w:szCs w:val="40"/>
        </w:rPr>
      </w:pPr>
    </w:p>
    <w:p w:rsidR="000413D8" w:rsidRDefault="000413D8" w:rsidP="008A452E">
      <w:pPr>
        <w:pStyle w:val="ListParagraph"/>
        <w:spacing w:after="70"/>
        <w:ind w:firstLine="0"/>
        <w:rPr>
          <w:b/>
          <w:sz w:val="56"/>
          <w:szCs w:val="56"/>
        </w:rPr>
      </w:pPr>
      <w:r>
        <w:rPr>
          <w:b/>
          <w:sz w:val="40"/>
          <w:szCs w:val="40"/>
        </w:rPr>
        <w:t xml:space="preserve">                </w:t>
      </w:r>
      <w:r>
        <w:rPr>
          <w:b/>
          <w:sz w:val="56"/>
          <w:szCs w:val="56"/>
        </w:rPr>
        <w:t>Tools and Technology</w:t>
      </w:r>
    </w:p>
    <w:p w:rsidR="000413D8" w:rsidRDefault="00E45DD6" w:rsidP="008A452E">
      <w:pPr>
        <w:pStyle w:val="ListParagraph"/>
        <w:spacing w:after="70"/>
        <w:ind w:firstLine="0"/>
        <w:rPr>
          <w:sz w:val="32"/>
          <w:szCs w:val="32"/>
        </w:rPr>
      </w:pPr>
      <w:r>
        <w:rPr>
          <w:sz w:val="32"/>
          <w:szCs w:val="32"/>
        </w:rPr>
        <w:t>This Project will be d</w:t>
      </w:r>
      <w:r w:rsidR="000413D8">
        <w:rPr>
          <w:sz w:val="32"/>
          <w:szCs w:val="32"/>
        </w:rPr>
        <w:t>eveloped in the C++ Programming language using DEV-C++ IDE and the Header file IOSTREAM.</w:t>
      </w:r>
    </w:p>
    <w:p w:rsidR="000413D8" w:rsidRPr="000413D8" w:rsidRDefault="000413D8" w:rsidP="008A452E">
      <w:pPr>
        <w:pStyle w:val="ListParagraph"/>
        <w:spacing w:after="70"/>
        <w:ind w:firstLine="0"/>
        <w:rPr>
          <w:sz w:val="32"/>
          <w:szCs w:val="32"/>
        </w:rPr>
      </w:pPr>
    </w:p>
    <w:p w:rsidR="000413D8" w:rsidRPr="000413D8" w:rsidRDefault="000413D8" w:rsidP="008A452E">
      <w:pPr>
        <w:pStyle w:val="ListParagraph"/>
        <w:spacing w:after="70"/>
        <w:ind w:firstLine="0"/>
        <w:rPr>
          <w:sz w:val="40"/>
          <w:szCs w:val="40"/>
        </w:rPr>
      </w:pPr>
    </w:p>
    <w:sectPr w:rsidR="000413D8" w:rsidRPr="000413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08" w:rsidRDefault="00294908">
      <w:pPr>
        <w:spacing w:after="0" w:line="240" w:lineRule="auto"/>
      </w:pPr>
      <w:r>
        <w:separator/>
      </w:r>
    </w:p>
  </w:endnote>
  <w:endnote w:type="continuationSeparator" w:id="0">
    <w:p w:rsidR="00294908" w:rsidRDefault="0029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F5FD2C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08" w:rsidRDefault="00294908">
      <w:pPr>
        <w:spacing w:after="0" w:line="240" w:lineRule="auto"/>
      </w:pPr>
      <w:r>
        <w:separator/>
      </w:r>
    </w:p>
  </w:footnote>
  <w:footnote w:type="continuationSeparator" w:id="0">
    <w:p w:rsidR="00294908" w:rsidRDefault="0029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19B24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57D27"/>
    <w:multiLevelType w:val="hybridMultilevel"/>
    <w:tmpl w:val="DD30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44A68"/>
    <w:multiLevelType w:val="hybridMultilevel"/>
    <w:tmpl w:val="FD7AFA42"/>
    <w:lvl w:ilvl="0" w:tplc="35B4A1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0D"/>
    <w:rsid w:val="000413D8"/>
    <w:rsid w:val="00060E5A"/>
    <w:rsid w:val="000743D0"/>
    <w:rsid w:val="000C72D5"/>
    <w:rsid w:val="00227A3F"/>
    <w:rsid w:val="00294908"/>
    <w:rsid w:val="0029540C"/>
    <w:rsid w:val="00446147"/>
    <w:rsid w:val="004D5A18"/>
    <w:rsid w:val="0063620D"/>
    <w:rsid w:val="00750E7F"/>
    <w:rsid w:val="00772ECC"/>
    <w:rsid w:val="00805CBF"/>
    <w:rsid w:val="008A452E"/>
    <w:rsid w:val="00963E7D"/>
    <w:rsid w:val="00A37DAF"/>
    <w:rsid w:val="00B006E7"/>
    <w:rsid w:val="00DA7A6B"/>
    <w:rsid w:val="00DB7267"/>
    <w:rsid w:val="00E16CA5"/>
    <w:rsid w:val="00E45DD6"/>
    <w:rsid w:val="00E957C1"/>
    <w:rsid w:val="00F0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rab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Completed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Project Proposal</vt:lpstr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Project Proposal</dc:title>
  <dc:creator/>
  <cp:keywords/>
  <cp:lastModifiedBy/>
  <cp:revision>1</cp:revision>
  <dcterms:created xsi:type="dcterms:W3CDTF">2021-05-14T12:23:00Z</dcterms:created>
  <dcterms:modified xsi:type="dcterms:W3CDTF">2021-05-16T09:49:00Z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